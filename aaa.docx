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C3BC" w14:textId="77777777" w:rsidR="00505B67" w:rsidRDefault="00505B67" w:rsidP="00505B67">
      <w:pPr>
        <w:ind w:firstLine="360"/>
      </w:pPr>
    </w:p>
    <w:p w14:paraId="0F01A0D6" w14:textId="4EB3B133" w:rsidR="00505B67" w:rsidRDefault="00505B67" w:rsidP="00505B67">
      <w:pPr>
        <w:pStyle w:val="2"/>
        <w:rPr>
          <w:rFonts w:hint="eastAsia"/>
        </w:rPr>
      </w:pPr>
      <w:r>
        <w:rPr>
          <w:rFonts w:hint="eastAsia"/>
        </w:rPr>
        <w:t>c</w:t>
      </w:r>
      <w:r>
        <w:t xml:space="preserve">ron.daily </w:t>
      </w:r>
      <w:r>
        <w:rPr>
          <w:rFonts w:hint="eastAsia"/>
        </w:rPr>
        <w:t>系统每天执行</w:t>
      </w:r>
      <w:r w:rsidR="00257CE5">
        <w:rPr>
          <w:rFonts w:hint="eastAsia"/>
        </w:rPr>
        <w:t>详细</w:t>
      </w:r>
      <w:r>
        <w:rPr>
          <w:rFonts w:hint="eastAsia"/>
        </w:rPr>
        <w:t>：</w:t>
      </w:r>
    </w:p>
    <w:p w14:paraId="79905770" w14:textId="77777777" w:rsidR="00505B67" w:rsidRDefault="00505B67" w:rsidP="00505B67">
      <w:pPr>
        <w:ind w:firstLine="360"/>
      </w:pPr>
    </w:p>
    <w:p w14:paraId="1729B39E" w14:textId="4C83DBB4" w:rsidR="00505B67" w:rsidRDefault="00505B67" w:rsidP="00505B67">
      <w:pPr>
        <w:ind w:firstLine="360"/>
      </w:pPr>
      <w:r w:rsidRPr="00EE3E92">
        <w:t>[root@xuegod63 ~]# cat /etc/cron.d/0hourly</w:t>
      </w:r>
    </w:p>
    <w:p w14:paraId="35DC7A75" w14:textId="77777777" w:rsidR="00505B67" w:rsidRDefault="00505B67" w:rsidP="00505B67">
      <w:pPr>
        <w:ind w:firstLine="360"/>
      </w:pPr>
      <w:r>
        <w:rPr>
          <w:noProof/>
        </w:rPr>
        <w:drawing>
          <wp:inline distT="0" distB="0" distL="0" distR="0" wp14:anchorId="1F5CB7FA" wp14:editId="430AA512">
            <wp:extent cx="5274310" cy="1024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ADF9" w14:textId="77777777" w:rsidR="00505B67" w:rsidRDefault="00505B67" w:rsidP="00505B67">
      <w:pPr>
        <w:ind w:firstLine="360"/>
      </w:pPr>
      <w:r w:rsidRPr="00EE3E92">
        <w:rPr>
          <w:rFonts w:hint="eastAsia"/>
        </w:rPr>
        <w:t>run-parts这个关键字的意思是运行后面文件夹里面的所有脚本。也就是说每</w:t>
      </w:r>
      <w:r>
        <w:rPr>
          <w:rFonts w:hint="eastAsia"/>
        </w:rPr>
        <w:t>小时</w:t>
      </w:r>
      <w:r w:rsidRPr="00EE3E92">
        <w:rPr>
          <w:rFonts w:hint="eastAsia"/>
        </w:rPr>
        <w:t xml:space="preserve">01分的时候就执行/etc.cron.hourly/里面的所有脚本。而这个文件夹下只有一个脚本，0anacron </w:t>
      </w:r>
    </w:p>
    <w:p w14:paraId="0CE910A3" w14:textId="77777777" w:rsidR="00505B67" w:rsidRDefault="00505B67" w:rsidP="00505B67">
      <w:pPr>
        <w:ind w:firstLine="360"/>
      </w:pPr>
      <w:r>
        <w:rPr>
          <w:noProof/>
        </w:rPr>
        <w:drawing>
          <wp:inline distT="0" distB="0" distL="0" distR="0" wp14:anchorId="0A6B86AC" wp14:editId="5A1A33DF">
            <wp:extent cx="5274310" cy="3797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F542" w14:textId="77777777" w:rsidR="00505B67" w:rsidRDefault="00505B67" w:rsidP="00505B67">
      <w:pPr>
        <w:ind w:firstLine="360"/>
      </w:pPr>
      <w:r w:rsidRPr="00EE3E92">
        <w:t>[root@xuegod63 ~]# tail  /etc/cron.hourly/0anacron</w:t>
      </w:r>
    </w:p>
    <w:p w14:paraId="1EE0E016" w14:textId="77777777" w:rsidR="00505B67" w:rsidRDefault="00505B67" w:rsidP="00505B67">
      <w:pPr>
        <w:ind w:firstLine="360"/>
        <w:rPr>
          <w:shd w:val="pct15" w:color="auto" w:fill="FFFFFF"/>
        </w:rPr>
      </w:pPr>
      <w:r w:rsidRPr="00EE3E92">
        <w:rPr>
          <w:shd w:val="pct15" w:color="auto" w:fill="FFFFFF"/>
        </w:rPr>
        <w:t>/usr/sbin/anacron -s</w:t>
      </w:r>
    </w:p>
    <w:p w14:paraId="3401702E" w14:textId="77777777" w:rsidR="00505B67" w:rsidRDefault="00505B67" w:rsidP="00505B67">
      <w:pPr>
        <w:ind w:firstLine="360"/>
      </w:pPr>
      <w:r w:rsidRPr="00EE3E92">
        <w:rPr>
          <w:rFonts w:hint="eastAsia"/>
        </w:rPr>
        <w:t>我们重点关注最后一行/usr/sbin/anacron -s。意思就是运行这个命令。也就是说每个小时的01分都会运行anacron一次。</w:t>
      </w:r>
    </w:p>
    <w:p w14:paraId="3639536D" w14:textId="77777777" w:rsidR="00505B67" w:rsidRDefault="00505B67" w:rsidP="00505B67">
      <w:pPr>
        <w:ind w:firstLine="360"/>
        <w:rPr>
          <w:rFonts w:hint="eastAsia"/>
        </w:rPr>
      </w:pPr>
      <w:r w:rsidRPr="00EE3E92">
        <w:rPr>
          <w:rFonts w:hint="eastAsia"/>
        </w:rPr>
        <w:t>anacron就是解决如果有计划任务没有按计划完成的问题的。首先anacron有一个配置文件/etc/anacrontab。</w:t>
      </w:r>
    </w:p>
    <w:p w14:paraId="504257B6" w14:textId="77777777" w:rsidR="00505B67" w:rsidRDefault="00505B67" w:rsidP="00505B67">
      <w:pPr>
        <w:ind w:firstLine="360"/>
      </w:pPr>
      <w:r>
        <w:rPr>
          <w:noProof/>
        </w:rPr>
        <w:drawing>
          <wp:inline distT="0" distB="0" distL="0" distR="0" wp14:anchorId="3A44E57A" wp14:editId="00244FA4">
            <wp:extent cx="5274310" cy="23685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B62A" w14:textId="77777777" w:rsidR="00505B67" w:rsidRDefault="00505B67" w:rsidP="00505B67">
      <w:pPr>
        <w:ind w:firstLine="360"/>
        <w:rPr>
          <w:rFonts w:hint="eastAsia"/>
        </w:rPr>
      </w:pPr>
      <w:r>
        <w:rPr>
          <w:rFonts w:hint="eastAsia"/>
        </w:rPr>
        <w:t>这面有一个表格，里面有这么几列，周期（单位是天），延迟时间，任务标识，命令。</w:t>
      </w:r>
    </w:p>
    <w:p w14:paraId="53F822F4" w14:textId="77777777" w:rsidR="00505B67" w:rsidRDefault="00505B67" w:rsidP="00505B67">
      <w:pPr>
        <w:ind w:firstLine="360"/>
      </w:pPr>
    </w:p>
    <w:p w14:paraId="7161BF3B" w14:textId="77777777" w:rsidR="00505B67" w:rsidRDefault="00505B67" w:rsidP="00505B67">
      <w:pPr>
        <w:ind w:firstLine="360"/>
      </w:pPr>
      <w:r>
        <w:rPr>
          <w:rFonts w:hint="eastAsia"/>
        </w:rPr>
        <w:t>第一行周期是1天，任务标识是cron.daily，nice是前面曾经有讲过的调增进程的优先级的一个东西，默认是+10，r</w:t>
      </w:r>
      <w:r>
        <w:t>un-parts</w:t>
      </w:r>
      <w:r>
        <w:rPr>
          <w:rFonts w:hint="eastAsia"/>
        </w:rPr>
        <w:t>要执行的是/etc/daily里面的所有脚本，第二三行类比。先来学一下anacron补救的原理。首先anacron有三个存放校验时间的文件，/var/spool/anacron/，这些时间是指上一次执行相应脚本的时间。</w:t>
      </w:r>
    </w:p>
    <w:p w14:paraId="4DF23D68" w14:textId="77777777" w:rsidR="00505B67" w:rsidRDefault="00505B67" w:rsidP="00505B67">
      <w:pPr>
        <w:ind w:firstLine="360"/>
      </w:pPr>
      <w:r>
        <w:rPr>
          <w:noProof/>
        </w:rPr>
        <w:drawing>
          <wp:inline distT="0" distB="0" distL="0" distR="0" wp14:anchorId="0C1003A6" wp14:editId="5D68AC34">
            <wp:extent cx="5274310" cy="8921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AC1A" w14:textId="77777777" w:rsidR="00505B67" w:rsidRDefault="00505B67" w:rsidP="00505B67">
      <w:pPr>
        <w:ind w:firstLine="360"/>
      </w:pPr>
    </w:p>
    <w:p w14:paraId="3D193BCF" w14:textId="77777777" w:rsidR="00505B67" w:rsidRDefault="00505B67" w:rsidP="00505B67">
      <w:pPr>
        <w:ind w:firstLine="360"/>
      </w:pPr>
      <w:r w:rsidRPr="006A2D66">
        <w:rPr>
          <w:rFonts w:hint="eastAsia"/>
        </w:rPr>
        <w:t>crond每个小时的01分调用一次anacron来检查时间，当然， crond进程在运行才可以检查。如果检查的时候,当前的日期减去/var/spool/anacron/cron.daily里面的日期大于一天，那么5分钟后立即执行/etc/cron.daily里面的所有脚本（这个5就是上面的delay in minutes），如果小于，是不执行的。weekly和monthly也一是一样的道理，不过时间间隔变了，分别是7天和一个月。最后呢，我们看一下anacron是不是在每个小时的01分启动一次呢？在日志里面看。</w:t>
      </w:r>
    </w:p>
    <w:p w14:paraId="0C18504A" w14:textId="77777777" w:rsidR="00505B67" w:rsidRDefault="00505B67" w:rsidP="00505B67">
      <w:pPr>
        <w:ind w:firstLine="360"/>
      </w:pPr>
      <w:r>
        <w:rPr>
          <w:noProof/>
        </w:rPr>
        <w:drawing>
          <wp:inline distT="0" distB="0" distL="0" distR="0" wp14:anchorId="13A33840" wp14:editId="77B1B2FB">
            <wp:extent cx="5274310" cy="12960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E36D" w14:textId="77777777" w:rsidR="00505B67" w:rsidRDefault="00505B67" w:rsidP="00505B67">
      <w:pPr>
        <w:ind w:firstLine="360"/>
      </w:pPr>
    </w:p>
    <w:p w14:paraId="1E3D9D73" w14:textId="77777777" w:rsidR="00505B67" w:rsidRDefault="00505B67" w:rsidP="00505B67">
      <w:pPr>
        <w:ind w:firstLine="360"/>
      </w:pPr>
      <w:r>
        <w:rPr>
          <w:noProof/>
        </w:rPr>
        <w:drawing>
          <wp:inline distT="0" distB="0" distL="0" distR="0" wp14:anchorId="772C4F2D" wp14:editId="79E66542">
            <wp:extent cx="5274310" cy="52768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F7E1" w14:textId="77777777" w:rsidR="00505B67" w:rsidRDefault="00505B67" w:rsidP="00505B67">
      <w:pPr>
        <w:ind w:firstLine="360"/>
        <w:rPr>
          <w:rStyle w:val="transsent"/>
          <w:color w:val="2A2B2E"/>
          <w:shd w:val="clear" w:color="auto" w:fill="FCFDFE"/>
        </w:rPr>
      </w:pPr>
      <w:r>
        <w:rPr>
          <w:rStyle w:val="transsent"/>
          <w:rFonts w:hint="eastAsia"/>
          <w:color w:val="2A2B2E"/>
        </w:rPr>
        <w:t>RANDOM_DELAY变量表示将添加到为每个作业指定的delay(以分钟为单位)变量的最大分钟数。</w:t>
      </w:r>
      <w:r>
        <w:rPr>
          <w:rStyle w:val="transsent"/>
          <w:rFonts w:hint="eastAsia"/>
          <w:color w:val="2A2B2E"/>
        </w:rPr>
        <w:t> </w:t>
      </w:r>
      <w:r>
        <w:rPr>
          <w:rStyle w:val="transsent"/>
          <w:rFonts w:hint="eastAsia"/>
          <w:color w:val="2A2B2E"/>
          <w:shd w:val="clear" w:color="auto" w:fill="FCFDFE"/>
        </w:rPr>
        <w:t>因此，将RANDOM_DELAY设置为12将随机地为特定anacrontab中的每个作业增加0到12分钟的延迟(以分钟为单位)。</w:t>
      </w:r>
      <w:r>
        <w:rPr>
          <w:rStyle w:val="transsent"/>
          <w:rFonts w:hint="eastAsia"/>
          <w:color w:val="2A2B2E"/>
          <w:shd w:val="clear" w:color="auto" w:fill="FCFDFE"/>
        </w:rPr>
        <w:t> </w:t>
      </w:r>
      <w:r>
        <w:rPr>
          <w:rStyle w:val="transsent"/>
          <w:rFonts w:hint="eastAsia"/>
          <w:color w:val="2A2B2E"/>
          <w:shd w:val="clear" w:color="auto" w:fill="FCFDFE"/>
        </w:rPr>
        <w:t>当设置为0时，不添加随机延迟。</w:t>
      </w:r>
      <w:r>
        <w:rPr>
          <w:rStyle w:val="transsent"/>
          <w:rFonts w:hint="eastAsia"/>
          <w:color w:val="2A2B2E"/>
          <w:shd w:val="clear" w:color="auto" w:fill="FCFDFE"/>
        </w:rPr>
        <w:t> </w:t>
      </w:r>
    </w:p>
    <w:p w14:paraId="44AB47EF" w14:textId="77777777" w:rsidR="00505B67" w:rsidRDefault="00505B67" w:rsidP="00505B67">
      <w:pPr>
        <w:ind w:firstLine="360"/>
      </w:pPr>
      <w:r>
        <w:rPr>
          <w:noProof/>
        </w:rPr>
        <w:drawing>
          <wp:inline distT="0" distB="0" distL="0" distR="0" wp14:anchorId="16C7952F" wp14:editId="01B2D776">
            <wp:extent cx="5274310" cy="6311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6374" w14:textId="77777777" w:rsidR="00505B67" w:rsidRDefault="00505B67" w:rsidP="00505B67">
      <w:pPr>
        <w:ind w:firstLine="360"/>
      </w:pPr>
      <w:r w:rsidRPr="005B5565">
        <w:rPr>
          <w:rFonts w:hint="eastAsia"/>
        </w:rPr>
        <w:t>延迟将是5分钟+ cron.daily的RANDOM_DELAY</w:t>
      </w:r>
    </w:p>
    <w:p w14:paraId="093B4BDC" w14:textId="77777777" w:rsidR="00505B67" w:rsidRDefault="00505B67" w:rsidP="00505B67">
      <w:pPr>
        <w:ind w:firstLine="360"/>
      </w:pPr>
      <w:r>
        <w:rPr>
          <w:noProof/>
        </w:rPr>
        <w:drawing>
          <wp:inline distT="0" distB="0" distL="0" distR="0" wp14:anchorId="450083DD" wp14:editId="3FCF7F64">
            <wp:extent cx="5274310" cy="35877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EDFF" w14:textId="77777777" w:rsidR="00505B67" w:rsidRDefault="00505B67" w:rsidP="00505B67">
      <w:pPr>
        <w:ind w:firstLine="360"/>
      </w:pPr>
      <w:r w:rsidRPr="009E52E7">
        <w:rPr>
          <w:rFonts w:hint="eastAsia"/>
        </w:rPr>
        <w:t>START_HOURS_RANGE变量定义了调度作业可以运行的时间间隔(小时)。 如果由于断电而错过了这个时间间隔，那么计划的作业当天就不会执行。</w:t>
      </w:r>
    </w:p>
    <w:p w14:paraId="3D8C1685" w14:textId="77777777" w:rsidR="00505B67" w:rsidRDefault="00505B67" w:rsidP="00505B67">
      <w:pPr>
        <w:ind w:firstLine="360"/>
      </w:pPr>
      <w:r>
        <w:rPr>
          <w:noProof/>
        </w:rPr>
        <w:drawing>
          <wp:inline distT="0" distB="0" distL="0" distR="0" wp14:anchorId="16570276" wp14:editId="23062842">
            <wp:extent cx="5274310" cy="4527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BFB6" w14:textId="77777777" w:rsidR="00505B67" w:rsidRPr="00817FC4" w:rsidRDefault="00505B67" w:rsidP="00505B67">
      <w:pPr>
        <w:ind w:firstLine="360"/>
        <w:rPr>
          <w:rFonts w:hint="eastAsia"/>
        </w:rPr>
      </w:pPr>
      <w:r w:rsidRPr="00817FC4">
        <w:rPr>
          <w:rFonts w:hint="eastAsia"/>
        </w:rPr>
        <w:t>Anacron的工作将在早上6点到8点之间开始</w:t>
      </w:r>
    </w:p>
    <w:p w14:paraId="7BEF8952" w14:textId="77777777" w:rsidR="00505B67" w:rsidRDefault="00505B67" w:rsidP="00505B67">
      <w:pPr>
        <w:ind w:firstLine="360"/>
      </w:pPr>
    </w:p>
    <w:p w14:paraId="13BD6905" w14:textId="77777777" w:rsidR="00505B67" w:rsidRDefault="00505B67" w:rsidP="00505B67">
      <w:pPr>
        <w:ind w:firstLine="360"/>
        <w:rPr>
          <w:rFonts w:hint="eastAsia"/>
        </w:rPr>
      </w:pPr>
      <w:r w:rsidRPr="009E52E7">
        <w:rPr>
          <w:rFonts w:hint="eastAsia"/>
        </w:rPr>
        <w:t>整个逻辑流程为：</w:t>
      </w:r>
    </w:p>
    <w:p w14:paraId="6472B37D" w14:textId="77777777" w:rsidR="00505B67" w:rsidRDefault="00505B67" w:rsidP="00505B67">
      <w:pPr>
        <w:ind w:firstLine="360"/>
        <w:rPr>
          <w:rFonts w:hint="eastAsia"/>
        </w:rPr>
      </w:pPr>
      <w:r>
        <w:rPr>
          <w:rFonts w:hint="eastAsia"/>
        </w:rPr>
        <w:t>crond服务加载/etc/cron.d/0hourly ---&gt;在每小时的01分执行/etc/crond.hourly/0anacron ---&gt;执行anacron ---&gt;根据/etc/anacrontab的配置执行/etc/cron.daily，/etc/cron.weekly，/etc/cron.monthly ---&gt;执行/etc/cron.daily/下的logrotate脚本 ---&gt;执行logrotate ---&gt;根据/etc/logrotate.conf配置执行脚本/etc/logrotate.d/nginx ---&gt;分割nginx日志成功</w:t>
      </w:r>
    </w:p>
    <w:p w14:paraId="498A81CE" w14:textId="567DB1F3" w:rsidR="005B0144" w:rsidRPr="00505B67" w:rsidRDefault="005B0144" w:rsidP="00466E2C">
      <w:pPr>
        <w:ind w:firstLine="360"/>
      </w:pPr>
    </w:p>
    <w:sectPr w:rsidR="005B0144" w:rsidRPr="00505B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9EA2" w14:textId="77777777" w:rsidR="006B701C" w:rsidRDefault="006B701C" w:rsidP="009B0B36">
      <w:pPr>
        <w:ind w:firstLine="360"/>
      </w:pPr>
      <w:r>
        <w:separator/>
      </w:r>
    </w:p>
  </w:endnote>
  <w:endnote w:type="continuationSeparator" w:id="0">
    <w:p w14:paraId="78C856AB" w14:textId="77777777" w:rsidR="006B701C" w:rsidRDefault="006B701C" w:rsidP="009B0B36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C7CE" w14:textId="77777777" w:rsidR="009B0B36" w:rsidRDefault="009B0B3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BDE9" w14:textId="4586AB6F" w:rsidR="009B0B36" w:rsidRPr="007F58FC" w:rsidRDefault="007F58FC" w:rsidP="007F58FC">
    <w:pPr>
      <w:pStyle w:val="a5"/>
      <w:ind w:firstLine="420"/>
    </w:pPr>
    <w:r w:rsidRPr="007F58FC">
      <w:rPr>
        <w:rFonts w:hAnsi="微软雅黑" w:hint="eastAsia"/>
        <w:color w:val="FF0000"/>
        <w:sz w:val="21"/>
        <w:szCs w:val="21"/>
      </w:rPr>
      <w:t>学神IT教育官方QQ群：</w:t>
    </w:r>
    <w:r w:rsidR="00CA655E" w:rsidRPr="002D22F9">
      <w:rPr>
        <w:rFonts w:hAnsi="微软雅黑"/>
        <w:color w:val="FF0000"/>
        <w:sz w:val="21"/>
        <w:szCs w:val="21"/>
      </w:rPr>
      <w:t>1072932914</w:t>
    </w:r>
    <w:r w:rsidRPr="007F58FC">
      <w:rPr>
        <w:rFonts w:hAnsi="微软雅黑" w:hint="eastAsia"/>
        <w:color w:val="FF0000"/>
        <w:sz w:val="21"/>
        <w:szCs w:val="21"/>
      </w:rPr>
      <w:t>或唐老师QQ：3340273106领取更多资料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C24D" w14:textId="77777777" w:rsidR="009B0B36" w:rsidRDefault="009B0B3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893A1" w14:textId="77777777" w:rsidR="006B701C" w:rsidRDefault="006B701C" w:rsidP="009B0B36">
      <w:pPr>
        <w:ind w:firstLine="360"/>
      </w:pPr>
      <w:r>
        <w:separator/>
      </w:r>
    </w:p>
  </w:footnote>
  <w:footnote w:type="continuationSeparator" w:id="0">
    <w:p w14:paraId="5B891315" w14:textId="77777777" w:rsidR="006B701C" w:rsidRDefault="006B701C" w:rsidP="009B0B36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D086" w14:textId="77777777" w:rsidR="009B0B36" w:rsidRDefault="009B0B3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9039" w14:textId="53CE6CC4" w:rsidR="009B0B36" w:rsidRPr="007F58FC" w:rsidRDefault="007F58FC" w:rsidP="007F58FC">
    <w:pPr>
      <w:pStyle w:val="a3"/>
      <w:ind w:firstLine="420"/>
    </w:pPr>
    <w:r w:rsidRPr="007F58FC">
      <w:rPr>
        <w:rFonts w:hAnsi="微软雅黑" w:hint="eastAsia"/>
        <w:color w:val="FF0000"/>
        <w:sz w:val="21"/>
        <w:szCs w:val="21"/>
      </w:rPr>
      <w:t>学神IT教育官方QQ群：</w:t>
    </w:r>
    <w:r w:rsidR="002D22F9" w:rsidRPr="002D22F9">
      <w:rPr>
        <w:rFonts w:hAnsi="微软雅黑"/>
        <w:color w:val="FF0000"/>
        <w:sz w:val="21"/>
        <w:szCs w:val="21"/>
      </w:rPr>
      <w:t>1072932914</w:t>
    </w:r>
    <w:r w:rsidRPr="007F58FC">
      <w:rPr>
        <w:rFonts w:hAnsi="微软雅黑" w:hint="eastAsia"/>
        <w:color w:val="FF0000"/>
        <w:sz w:val="21"/>
        <w:szCs w:val="21"/>
      </w:rPr>
      <w:t>或唐老师QQ：3340273106领取更多资料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2937" w14:textId="77777777" w:rsidR="009B0B36" w:rsidRDefault="009B0B3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100A"/>
    <w:multiLevelType w:val="hybridMultilevel"/>
    <w:tmpl w:val="B4247558"/>
    <w:lvl w:ilvl="0" w:tplc="713C6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047563"/>
    <w:multiLevelType w:val="hybridMultilevel"/>
    <w:tmpl w:val="176032C2"/>
    <w:lvl w:ilvl="0" w:tplc="713C6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270233373">
    <w:abstractNumId w:val="1"/>
  </w:num>
  <w:num w:numId="2" w16cid:durableId="56557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E2B"/>
    <w:rsid w:val="000067D0"/>
    <w:rsid w:val="00020AAD"/>
    <w:rsid w:val="0002483B"/>
    <w:rsid w:val="000266DE"/>
    <w:rsid w:val="00026998"/>
    <w:rsid w:val="000402FB"/>
    <w:rsid w:val="000549AE"/>
    <w:rsid w:val="00055E3E"/>
    <w:rsid w:val="00070570"/>
    <w:rsid w:val="00071C99"/>
    <w:rsid w:val="000771E3"/>
    <w:rsid w:val="0008364E"/>
    <w:rsid w:val="0009587F"/>
    <w:rsid w:val="000A0C4E"/>
    <w:rsid w:val="000A5A31"/>
    <w:rsid w:val="000A5F6E"/>
    <w:rsid w:val="000B4EBD"/>
    <w:rsid w:val="000B54DE"/>
    <w:rsid w:val="000B7B45"/>
    <w:rsid w:val="000C33A4"/>
    <w:rsid w:val="000C6129"/>
    <w:rsid w:val="000C7902"/>
    <w:rsid w:val="000D2F64"/>
    <w:rsid w:val="000D42BB"/>
    <w:rsid w:val="000D55CC"/>
    <w:rsid w:val="000E2E3E"/>
    <w:rsid w:val="000E7BB5"/>
    <w:rsid w:val="000F3047"/>
    <w:rsid w:val="000F440F"/>
    <w:rsid w:val="000F4BCD"/>
    <w:rsid w:val="000F604C"/>
    <w:rsid w:val="00110EB4"/>
    <w:rsid w:val="00114A42"/>
    <w:rsid w:val="00116DF6"/>
    <w:rsid w:val="00121D65"/>
    <w:rsid w:val="001303D3"/>
    <w:rsid w:val="001376F3"/>
    <w:rsid w:val="00142D40"/>
    <w:rsid w:val="00156748"/>
    <w:rsid w:val="0016474D"/>
    <w:rsid w:val="001659FC"/>
    <w:rsid w:val="001836B0"/>
    <w:rsid w:val="00197B1D"/>
    <w:rsid w:val="001A1C87"/>
    <w:rsid w:val="001B140F"/>
    <w:rsid w:val="001B3D82"/>
    <w:rsid w:val="001B70C5"/>
    <w:rsid w:val="001C3789"/>
    <w:rsid w:val="001C5FEE"/>
    <w:rsid w:val="001E61E4"/>
    <w:rsid w:val="001E7920"/>
    <w:rsid w:val="00202DD4"/>
    <w:rsid w:val="0020589E"/>
    <w:rsid w:val="0021282D"/>
    <w:rsid w:val="00214E70"/>
    <w:rsid w:val="002177D2"/>
    <w:rsid w:val="002316C9"/>
    <w:rsid w:val="00233778"/>
    <w:rsid w:val="00251A04"/>
    <w:rsid w:val="00255B83"/>
    <w:rsid w:val="002563A6"/>
    <w:rsid w:val="00257CE5"/>
    <w:rsid w:val="00265584"/>
    <w:rsid w:val="0026594B"/>
    <w:rsid w:val="00266403"/>
    <w:rsid w:val="00266609"/>
    <w:rsid w:val="00275AC4"/>
    <w:rsid w:val="00282C98"/>
    <w:rsid w:val="00283C87"/>
    <w:rsid w:val="00294B35"/>
    <w:rsid w:val="002A3F87"/>
    <w:rsid w:val="002B448C"/>
    <w:rsid w:val="002B4D2A"/>
    <w:rsid w:val="002C4971"/>
    <w:rsid w:val="002C7C98"/>
    <w:rsid w:val="002D22F9"/>
    <w:rsid w:val="002D3978"/>
    <w:rsid w:val="002D6300"/>
    <w:rsid w:val="002E464E"/>
    <w:rsid w:val="002F2609"/>
    <w:rsid w:val="00324E1C"/>
    <w:rsid w:val="00330184"/>
    <w:rsid w:val="003329FF"/>
    <w:rsid w:val="003367F1"/>
    <w:rsid w:val="0034199C"/>
    <w:rsid w:val="00345BFF"/>
    <w:rsid w:val="0034743A"/>
    <w:rsid w:val="003511F0"/>
    <w:rsid w:val="0035288E"/>
    <w:rsid w:val="00352B6D"/>
    <w:rsid w:val="00356949"/>
    <w:rsid w:val="00357F70"/>
    <w:rsid w:val="003629E6"/>
    <w:rsid w:val="0036411C"/>
    <w:rsid w:val="00372C0A"/>
    <w:rsid w:val="00374772"/>
    <w:rsid w:val="00375AC3"/>
    <w:rsid w:val="003767FB"/>
    <w:rsid w:val="00380E55"/>
    <w:rsid w:val="00380F56"/>
    <w:rsid w:val="00381C8B"/>
    <w:rsid w:val="00382711"/>
    <w:rsid w:val="0039169F"/>
    <w:rsid w:val="00397CE9"/>
    <w:rsid w:val="003B6D12"/>
    <w:rsid w:val="003C26AE"/>
    <w:rsid w:val="003D33AF"/>
    <w:rsid w:val="003E2CFF"/>
    <w:rsid w:val="003E4448"/>
    <w:rsid w:val="003F05E5"/>
    <w:rsid w:val="003F16E0"/>
    <w:rsid w:val="003F1FF4"/>
    <w:rsid w:val="004027B6"/>
    <w:rsid w:val="0040620D"/>
    <w:rsid w:val="00412F09"/>
    <w:rsid w:val="00415759"/>
    <w:rsid w:val="00415B71"/>
    <w:rsid w:val="00424FB0"/>
    <w:rsid w:val="00425ECF"/>
    <w:rsid w:val="004334D8"/>
    <w:rsid w:val="00437EE6"/>
    <w:rsid w:val="0044472E"/>
    <w:rsid w:val="00446EE0"/>
    <w:rsid w:val="00450F0E"/>
    <w:rsid w:val="0045596D"/>
    <w:rsid w:val="00461801"/>
    <w:rsid w:val="00461E2F"/>
    <w:rsid w:val="00466E2C"/>
    <w:rsid w:val="00467500"/>
    <w:rsid w:val="0048369F"/>
    <w:rsid w:val="004846F8"/>
    <w:rsid w:val="00485006"/>
    <w:rsid w:val="004A2732"/>
    <w:rsid w:val="004A62A1"/>
    <w:rsid w:val="004B25A0"/>
    <w:rsid w:val="004B6A08"/>
    <w:rsid w:val="004C2D03"/>
    <w:rsid w:val="004D1B61"/>
    <w:rsid w:val="004D763D"/>
    <w:rsid w:val="004F05E5"/>
    <w:rsid w:val="004F67F2"/>
    <w:rsid w:val="00504937"/>
    <w:rsid w:val="00505B67"/>
    <w:rsid w:val="005106B4"/>
    <w:rsid w:val="005157FE"/>
    <w:rsid w:val="005174C9"/>
    <w:rsid w:val="005240C3"/>
    <w:rsid w:val="0053461B"/>
    <w:rsid w:val="00541EC8"/>
    <w:rsid w:val="00545B05"/>
    <w:rsid w:val="00560A74"/>
    <w:rsid w:val="00567E12"/>
    <w:rsid w:val="00572B3A"/>
    <w:rsid w:val="0058054E"/>
    <w:rsid w:val="0058602D"/>
    <w:rsid w:val="005912CC"/>
    <w:rsid w:val="005B0144"/>
    <w:rsid w:val="005B12C5"/>
    <w:rsid w:val="005B2716"/>
    <w:rsid w:val="005B5565"/>
    <w:rsid w:val="005C7AA7"/>
    <w:rsid w:val="005E372D"/>
    <w:rsid w:val="005F019B"/>
    <w:rsid w:val="005F1DEA"/>
    <w:rsid w:val="005F5E0A"/>
    <w:rsid w:val="005F6E15"/>
    <w:rsid w:val="00602D90"/>
    <w:rsid w:val="00603304"/>
    <w:rsid w:val="00611546"/>
    <w:rsid w:val="00614A6F"/>
    <w:rsid w:val="00621593"/>
    <w:rsid w:val="00640A27"/>
    <w:rsid w:val="006432DA"/>
    <w:rsid w:val="00654034"/>
    <w:rsid w:val="00662B77"/>
    <w:rsid w:val="006640A1"/>
    <w:rsid w:val="006641A3"/>
    <w:rsid w:val="00665D6A"/>
    <w:rsid w:val="0067103B"/>
    <w:rsid w:val="00674989"/>
    <w:rsid w:val="00674E2B"/>
    <w:rsid w:val="00691036"/>
    <w:rsid w:val="00693E24"/>
    <w:rsid w:val="006969D9"/>
    <w:rsid w:val="006A1259"/>
    <w:rsid w:val="006A2D66"/>
    <w:rsid w:val="006B15AA"/>
    <w:rsid w:val="006B6911"/>
    <w:rsid w:val="006B701C"/>
    <w:rsid w:val="006C2B5A"/>
    <w:rsid w:val="006C5F51"/>
    <w:rsid w:val="006D3243"/>
    <w:rsid w:val="006D5F91"/>
    <w:rsid w:val="006D66D5"/>
    <w:rsid w:val="006F70A0"/>
    <w:rsid w:val="00700C02"/>
    <w:rsid w:val="00720370"/>
    <w:rsid w:val="007241FD"/>
    <w:rsid w:val="00732ABB"/>
    <w:rsid w:val="00741F37"/>
    <w:rsid w:val="00743FC0"/>
    <w:rsid w:val="00751ADB"/>
    <w:rsid w:val="0075663E"/>
    <w:rsid w:val="00756EFC"/>
    <w:rsid w:val="007947DD"/>
    <w:rsid w:val="007B4977"/>
    <w:rsid w:val="007C0E67"/>
    <w:rsid w:val="007C6F3A"/>
    <w:rsid w:val="007D3F51"/>
    <w:rsid w:val="007E352F"/>
    <w:rsid w:val="007F14C7"/>
    <w:rsid w:val="007F58FC"/>
    <w:rsid w:val="00801028"/>
    <w:rsid w:val="00802A11"/>
    <w:rsid w:val="00817FC4"/>
    <w:rsid w:val="00830697"/>
    <w:rsid w:val="008350A9"/>
    <w:rsid w:val="008430F6"/>
    <w:rsid w:val="0084384E"/>
    <w:rsid w:val="008600EA"/>
    <w:rsid w:val="00880F8F"/>
    <w:rsid w:val="0088673D"/>
    <w:rsid w:val="008A4EB6"/>
    <w:rsid w:val="008B2F9D"/>
    <w:rsid w:val="008B446B"/>
    <w:rsid w:val="008C09CA"/>
    <w:rsid w:val="008D423A"/>
    <w:rsid w:val="008E1625"/>
    <w:rsid w:val="008E3501"/>
    <w:rsid w:val="008F3D1A"/>
    <w:rsid w:val="008F4695"/>
    <w:rsid w:val="009022E1"/>
    <w:rsid w:val="0091139C"/>
    <w:rsid w:val="009142A2"/>
    <w:rsid w:val="00915598"/>
    <w:rsid w:val="00916A41"/>
    <w:rsid w:val="00920A6C"/>
    <w:rsid w:val="00922CED"/>
    <w:rsid w:val="00925D29"/>
    <w:rsid w:val="009349D3"/>
    <w:rsid w:val="00945D70"/>
    <w:rsid w:val="00955039"/>
    <w:rsid w:val="0096094A"/>
    <w:rsid w:val="00964C20"/>
    <w:rsid w:val="00965E22"/>
    <w:rsid w:val="009849AE"/>
    <w:rsid w:val="00984FBD"/>
    <w:rsid w:val="009874D2"/>
    <w:rsid w:val="00995887"/>
    <w:rsid w:val="009A7EAB"/>
    <w:rsid w:val="009B0B36"/>
    <w:rsid w:val="009C1061"/>
    <w:rsid w:val="009C1263"/>
    <w:rsid w:val="009C74F1"/>
    <w:rsid w:val="009D279D"/>
    <w:rsid w:val="009D62F3"/>
    <w:rsid w:val="009D7142"/>
    <w:rsid w:val="009D75F8"/>
    <w:rsid w:val="009E52E7"/>
    <w:rsid w:val="009F2C24"/>
    <w:rsid w:val="009F348D"/>
    <w:rsid w:val="009F4FDF"/>
    <w:rsid w:val="009F53FF"/>
    <w:rsid w:val="00A0102E"/>
    <w:rsid w:val="00A03FF2"/>
    <w:rsid w:val="00A17A0A"/>
    <w:rsid w:val="00A20633"/>
    <w:rsid w:val="00A23C14"/>
    <w:rsid w:val="00A43422"/>
    <w:rsid w:val="00A46B08"/>
    <w:rsid w:val="00A470E6"/>
    <w:rsid w:val="00A547AE"/>
    <w:rsid w:val="00A845CE"/>
    <w:rsid w:val="00A96DE9"/>
    <w:rsid w:val="00A96F75"/>
    <w:rsid w:val="00A978BC"/>
    <w:rsid w:val="00AA5685"/>
    <w:rsid w:val="00AB0735"/>
    <w:rsid w:val="00AC2740"/>
    <w:rsid w:val="00AD049B"/>
    <w:rsid w:val="00AD7C6C"/>
    <w:rsid w:val="00AE0AFE"/>
    <w:rsid w:val="00AE2B92"/>
    <w:rsid w:val="00AF4AC8"/>
    <w:rsid w:val="00AF63F2"/>
    <w:rsid w:val="00AF665C"/>
    <w:rsid w:val="00B01B69"/>
    <w:rsid w:val="00B03198"/>
    <w:rsid w:val="00B20142"/>
    <w:rsid w:val="00B2421F"/>
    <w:rsid w:val="00B27E0C"/>
    <w:rsid w:val="00B34232"/>
    <w:rsid w:val="00B351F9"/>
    <w:rsid w:val="00B43D79"/>
    <w:rsid w:val="00B51B5E"/>
    <w:rsid w:val="00B623C7"/>
    <w:rsid w:val="00B63D00"/>
    <w:rsid w:val="00B67F68"/>
    <w:rsid w:val="00B70D1B"/>
    <w:rsid w:val="00B70E04"/>
    <w:rsid w:val="00B71E3B"/>
    <w:rsid w:val="00B74E1E"/>
    <w:rsid w:val="00B8562C"/>
    <w:rsid w:val="00B91AFC"/>
    <w:rsid w:val="00B96696"/>
    <w:rsid w:val="00BA3A48"/>
    <w:rsid w:val="00BB0679"/>
    <w:rsid w:val="00BC75E1"/>
    <w:rsid w:val="00BD29C0"/>
    <w:rsid w:val="00BD32A6"/>
    <w:rsid w:val="00BD4E4D"/>
    <w:rsid w:val="00BE1DE3"/>
    <w:rsid w:val="00BE3D68"/>
    <w:rsid w:val="00BF4F23"/>
    <w:rsid w:val="00BF6918"/>
    <w:rsid w:val="00C02B13"/>
    <w:rsid w:val="00C0622E"/>
    <w:rsid w:val="00C10D4D"/>
    <w:rsid w:val="00C160E0"/>
    <w:rsid w:val="00C222F6"/>
    <w:rsid w:val="00C26E5D"/>
    <w:rsid w:val="00C44A6C"/>
    <w:rsid w:val="00C5037B"/>
    <w:rsid w:val="00C56E31"/>
    <w:rsid w:val="00C62472"/>
    <w:rsid w:val="00C656DE"/>
    <w:rsid w:val="00C669BC"/>
    <w:rsid w:val="00C7172D"/>
    <w:rsid w:val="00C74175"/>
    <w:rsid w:val="00C80437"/>
    <w:rsid w:val="00C92862"/>
    <w:rsid w:val="00C92C0B"/>
    <w:rsid w:val="00CA2445"/>
    <w:rsid w:val="00CA655E"/>
    <w:rsid w:val="00CA6EF9"/>
    <w:rsid w:val="00CA711A"/>
    <w:rsid w:val="00CB35CF"/>
    <w:rsid w:val="00CC2DBE"/>
    <w:rsid w:val="00CC3E5B"/>
    <w:rsid w:val="00CD56BA"/>
    <w:rsid w:val="00CF168D"/>
    <w:rsid w:val="00D02B00"/>
    <w:rsid w:val="00D105F8"/>
    <w:rsid w:val="00D11030"/>
    <w:rsid w:val="00D1331F"/>
    <w:rsid w:val="00D14DD8"/>
    <w:rsid w:val="00D205C2"/>
    <w:rsid w:val="00D36DD2"/>
    <w:rsid w:val="00D40E77"/>
    <w:rsid w:val="00D5441B"/>
    <w:rsid w:val="00D5452F"/>
    <w:rsid w:val="00D64D8B"/>
    <w:rsid w:val="00D65933"/>
    <w:rsid w:val="00D66A84"/>
    <w:rsid w:val="00D84D70"/>
    <w:rsid w:val="00D853B0"/>
    <w:rsid w:val="00DA0783"/>
    <w:rsid w:val="00DA60B2"/>
    <w:rsid w:val="00DB2D32"/>
    <w:rsid w:val="00DC5CA7"/>
    <w:rsid w:val="00DD0E04"/>
    <w:rsid w:val="00DD4057"/>
    <w:rsid w:val="00DD4E3F"/>
    <w:rsid w:val="00DE4110"/>
    <w:rsid w:val="00DE463A"/>
    <w:rsid w:val="00DF51C3"/>
    <w:rsid w:val="00E01B8F"/>
    <w:rsid w:val="00E07B70"/>
    <w:rsid w:val="00E10AB4"/>
    <w:rsid w:val="00E112D6"/>
    <w:rsid w:val="00E202E8"/>
    <w:rsid w:val="00E31A82"/>
    <w:rsid w:val="00E33915"/>
    <w:rsid w:val="00E34101"/>
    <w:rsid w:val="00E37D26"/>
    <w:rsid w:val="00E40584"/>
    <w:rsid w:val="00E40B52"/>
    <w:rsid w:val="00E431DE"/>
    <w:rsid w:val="00E4367E"/>
    <w:rsid w:val="00E5360A"/>
    <w:rsid w:val="00E57000"/>
    <w:rsid w:val="00E74F24"/>
    <w:rsid w:val="00E83B3B"/>
    <w:rsid w:val="00E863D5"/>
    <w:rsid w:val="00E9028B"/>
    <w:rsid w:val="00E91006"/>
    <w:rsid w:val="00E92AF9"/>
    <w:rsid w:val="00EA75D6"/>
    <w:rsid w:val="00EB45DF"/>
    <w:rsid w:val="00EC71A8"/>
    <w:rsid w:val="00EE1DBA"/>
    <w:rsid w:val="00EE28BC"/>
    <w:rsid w:val="00EE3E92"/>
    <w:rsid w:val="00F00D12"/>
    <w:rsid w:val="00F1192E"/>
    <w:rsid w:val="00F14ACB"/>
    <w:rsid w:val="00F14E1A"/>
    <w:rsid w:val="00F24855"/>
    <w:rsid w:val="00F274D8"/>
    <w:rsid w:val="00F33AA1"/>
    <w:rsid w:val="00F37A77"/>
    <w:rsid w:val="00F43762"/>
    <w:rsid w:val="00F44C2E"/>
    <w:rsid w:val="00F52DCA"/>
    <w:rsid w:val="00F54598"/>
    <w:rsid w:val="00F6595A"/>
    <w:rsid w:val="00F77748"/>
    <w:rsid w:val="00F86221"/>
    <w:rsid w:val="00F8652D"/>
    <w:rsid w:val="00F96D1A"/>
    <w:rsid w:val="00FA0A52"/>
    <w:rsid w:val="00FB1BA3"/>
    <w:rsid w:val="00FB3549"/>
    <w:rsid w:val="00FD707C"/>
    <w:rsid w:val="00FE20E8"/>
    <w:rsid w:val="00F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43F1E"/>
  <w15:chartTrackingRefBased/>
  <w15:docId w15:val="{CBB3CDC7-F5A9-400D-A019-05FDAB17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21F"/>
    <w:pPr>
      <w:widowControl w:val="0"/>
    </w:pPr>
    <w:rPr>
      <w:rFonts w:ascii="微软雅黑" w:eastAsia="微软雅黑" w:hAnsi="Times New Roman" w:cs="Times New Roman"/>
      <w:b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7F14C7"/>
    <w:pPr>
      <w:widowControl/>
      <w:ind w:firstLineChars="0" w:firstLine="0"/>
      <w:jc w:val="center"/>
      <w:outlineLvl w:val="0"/>
    </w:pPr>
    <w:rPr>
      <w:rFonts w:hAnsi="微软雅黑" w:cs="宋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14C7"/>
    <w:pPr>
      <w:widowControl/>
      <w:ind w:firstLineChars="0" w:firstLine="0"/>
      <w:outlineLvl w:val="1"/>
    </w:pPr>
    <w:rPr>
      <w:rFonts w:hAnsiTheme="majorHAnsi" w:cstheme="majorBidi"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05E5"/>
    <w:pPr>
      <w:widowControl/>
      <w:ind w:firstLineChars="0" w:firstLine="0"/>
      <w:outlineLvl w:val="2"/>
    </w:pPr>
    <w:rPr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14C7"/>
    <w:rPr>
      <w:rFonts w:ascii="微软雅黑" w:eastAsia="微软雅黑" w:hAnsiTheme="majorHAnsi" w:cstheme="majorBidi"/>
      <w:b/>
      <w:bCs/>
      <w:kern w:val="0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F14C7"/>
    <w:rPr>
      <w:rFonts w:ascii="微软雅黑" w:eastAsia="微软雅黑" w:hAnsi="微软雅黑" w:cs="宋体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3F05E5"/>
    <w:rPr>
      <w:rFonts w:ascii="微软雅黑" w:eastAsia="微软雅黑" w:hAnsi="Times New Roman" w:cs="Times New Roman"/>
      <w:b/>
      <w:sz w:val="18"/>
      <w:szCs w:val="32"/>
    </w:rPr>
  </w:style>
  <w:style w:type="paragraph" w:styleId="a3">
    <w:name w:val="header"/>
    <w:basedOn w:val="a"/>
    <w:link w:val="a4"/>
    <w:uiPriority w:val="99"/>
    <w:unhideWhenUsed/>
    <w:rsid w:val="009B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9B0B36"/>
    <w:rPr>
      <w:rFonts w:ascii="微软雅黑" w:eastAsia="微软雅黑" w:hAnsi="Times New Roman" w:cs="Times New Roman"/>
      <w:b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B36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9B0B36"/>
    <w:rPr>
      <w:rFonts w:ascii="微软雅黑" w:eastAsia="微软雅黑" w:hAnsi="Times New Roman" w:cs="Times New Roman"/>
      <w:b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405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4057"/>
    <w:rPr>
      <w:rFonts w:ascii="微软雅黑" w:eastAsia="微软雅黑" w:hAnsi="Times New Roman" w:cs="Times New Roman"/>
      <w:b/>
      <w:sz w:val="18"/>
    </w:rPr>
  </w:style>
  <w:style w:type="character" w:styleId="a9">
    <w:name w:val="Hyperlink"/>
    <w:basedOn w:val="a0"/>
    <w:uiPriority w:val="99"/>
    <w:unhideWhenUsed/>
    <w:rsid w:val="009142A2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142A2"/>
    <w:rPr>
      <w:color w:val="605E5C"/>
      <w:shd w:val="clear" w:color="auto" w:fill="E1DFDD"/>
    </w:rPr>
  </w:style>
  <w:style w:type="character" w:customStyle="1" w:styleId="1Char">
    <w:name w:val="标题 1 Char"/>
    <w:uiPriority w:val="9"/>
    <w:rsid w:val="00674E2B"/>
    <w:rPr>
      <w:rFonts w:ascii="微软雅黑" w:eastAsia="微软雅黑" w:hAnsi="宋体"/>
      <w:b/>
      <w:bCs/>
      <w:kern w:val="36"/>
      <w:sz w:val="28"/>
      <w:szCs w:val="48"/>
    </w:rPr>
  </w:style>
  <w:style w:type="character" w:customStyle="1" w:styleId="2Char">
    <w:name w:val="标题 2 Char"/>
    <w:uiPriority w:val="9"/>
    <w:rsid w:val="00674E2B"/>
    <w:rPr>
      <w:rFonts w:ascii="微软雅黑" w:eastAsia="微软雅黑" w:hAnsi="宋体"/>
      <w:b/>
      <w:bCs/>
      <w:sz w:val="28"/>
      <w:szCs w:val="36"/>
    </w:rPr>
  </w:style>
  <w:style w:type="character" w:customStyle="1" w:styleId="3Char">
    <w:name w:val="标题 3 Char"/>
    <w:uiPriority w:val="9"/>
    <w:rsid w:val="00674E2B"/>
    <w:rPr>
      <w:rFonts w:ascii="微软雅黑" w:eastAsia="微软雅黑" w:hAnsi="宋体"/>
      <w:b/>
      <w:bCs/>
      <w:sz w:val="18"/>
      <w:szCs w:val="27"/>
    </w:rPr>
  </w:style>
  <w:style w:type="paragraph" w:styleId="aa">
    <w:name w:val="Normal (Web)"/>
    <w:basedOn w:val="a"/>
    <w:uiPriority w:val="99"/>
    <w:unhideWhenUsed/>
    <w:rsid w:val="00674E2B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EE28BC"/>
    <w:rPr>
      <w:i/>
      <w:iCs/>
    </w:rPr>
  </w:style>
  <w:style w:type="paragraph" w:styleId="ac">
    <w:name w:val="List Paragraph"/>
    <w:basedOn w:val="a"/>
    <w:uiPriority w:val="34"/>
    <w:qFormat/>
    <w:rsid w:val="00BF6918"/>
    <w:pPr>
      <w:ind w:firstLine="420"/>
    </w:pPr>
  </w:style>
  <w:style w:type="character" w:customStyle="1" w:styleId="transsent">
    <w:name w:val="transsent"/>
    <w:basedOn w:val="a0"/>
    <w:rsid w:val="005B5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linux&#20113;&#35745;&#31639;&#35838;&#31243;&#27169;&#26495;v1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linux云计算课程模板v10.dotx</Template>
  <TotalTime>568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万 宝林</cp:lastModifiedBy>
  <cp:revision>185</cp:revision>
  <cp:lastPrinted>2022-08-07T11:09:00Z</cp:lastPrinted>
  <dcterms:created xsi:type="dcterms:W3CDTF">2021-04-06T09:33:00Z</dcterms:created>
  <dcterms:modified xsi:type="dcterms:W3CDTF">2022-08-09T10:00:00Z</dcterms:modified>
</cp:coreProperties>
</file>